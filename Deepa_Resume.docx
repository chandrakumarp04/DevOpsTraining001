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9C7E" w14:textId="77777777" w:rsidR="003B6265" w:rsidRDefault="00867F17">
      <w:pPr>
        <w:pStyle w:val="Heading1"/>
      </w:pPr>
      <w:sdt>
        <w:sdtPr>
          <w:id w:val="1481961"/>
          <w:placeholder>
            <w:docPart w:val="26DBD44A259E469BBB5507EE7D65EE38"/>
          </w:placeholder>
          <w:temporary/>
          <w:showingPlcHdr/>
          <w15:appearance w15:val="hidden"/>
        </w:sdtPr>
        <w:sdtEndPr/>
        <w:sdtContent>
          <w:r w:rsidR="001F56D4" w:rsidRPr="00CA4C57">
            <w:rPr>
              <w:color w:val="4F81BD" w:themeColor="accent1"/>
              <w:sz w:val="36"/>
              <w:szCs w:val="36"/>
            </w:rPr>
            <w:t>Objectives</w:t>
          </w:r>
        </w:sdtContent>
      </w:sdt>
    </w:p>
    <w:p w14:paraId="47695AF3" w14:textId="23B8A6C0" w:rsidR="003B6265" w:rsidRDefault="006E51C7">
      <w:r>
        <w:rPr>
          <w:rFonts w:ascii="Arial" w:hAnsi="Arial" w:cs="Arial"/>
          <w:color w:val="202124"/>
          <w:shd w:val="clear" w:color="auto" w:fill="FFFFFF"/>
        </w:rPr>
        <w:t xml:space="preserve">Bringing </w:t>
      </w:r>
      <w:r w:rsidR="003D446D">
        <w:rPr>
          <w:rFonts w:ascii="Arial" w:hAnsi="Arial" w:cs="Arial"/>
          <w:color w:val="202124"/>
          <w:shd w:val="clear" w:color="auto" w:fill="FFFFFF"/>
        </w:rPr>
        <w:t>6</w:t>
      </w:r>
      <w:r>
        <w:rPr>
          <w:rFonts w:ascii="Arial" w:hAnsi="Arial" w:cs="Arial"/>
          <w:color w:val="202124"/>
          <w:shd w:val="clear" w:color="auto" w:fill="FFFFFF"/>
        </w:rPr>
        <w:t xml:space="preserve"> years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school administrator</w:t>
      </w:r>
      <w:r>
        <w:rPr>
          <w:rFonts w:ascii="Arial" w:hAnsi="Arial" w:cs="Arial"/>
          <w:color w:val="202124"/>
          <w:shd w:val="clear" w:color="auto" w:fill="FFFFFF"/>
        </w:rPr>
        <w:t xml:space="preserve"> experience, effective leadership, and decision-making skills,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provide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leadership and sustain the vision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school</w:t>
      </w:r>
      <w:r>
        <w:rPr>
          <w:rFonts w:ascii="Arial" w:hAnsi="Arial" w:cs="Arial"/>
          <w:color w:val="202124"/>
          <w:shd w:val="clear" w:color="auto" w:fill="FFFFFF"/>
        </w:rPr>
        <w:t>. Looking to obtain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Educational Administration</w:t>
      </w:r>
      <w:r>
        <w:rPr>
          <w:rFonts w:ascii="Arial" w:hAnsi="Arial" w:cs="Arial"/>
          <w:color w:val="202124"/>
          <w:shd w:val="clear" w:color="auto" w:fill="FFFFFF"/>
        </w:rPr>
        <w:t> position to use all my years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school</w:t>
      </w:r>
      <w:r>
        <w:rPr>
          <w:rFonts w:ascii="Arial" w:hAnsi="Arial" w:cs="Arial"/>
          <w:color w:val="202124"/>
          <w:shd w:val="clear" w:color="auto" w:fill="FFFFFF"/>
        </w:rPr>
        <w:t xml:space="preserve"> Administrator experience </w:t>
      </w:r>
      <w:r w:rsidR="00954DB7">
        <w:rPr>
          <w:rFonts w:ascii="Arial" w:hAnsi="Arial" w:cs="Arial"/>
          <w:color w:val="202124"/>
          <w:shd w:val="clear" w:color="auto" w:fill="FFFFFF"/>
        </w:rPr>
        <w:t xml:space="preserve">to help uphold the vision and values </w:t>
      </w:r>
      <w:r w:rsidR="00422FAF">
        <w:rPr>
          <w:rFonts w:ascii="Arial" w:hAnsi="Arial" w:cs="Arial"/>
          <w:color w:val="202124"/>
          <w:shd w:val="clear" w:color="auto" w:fill="FFFFFF"/>
        </w:rPr>
        <w:t>of your organization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bookmarkStart w:id="0" w:name="_Hlk65037610"/>
    <w:p w14:paraId="2FD2F990" w14:textId="6BE44F9C" w:rsidR="003B6265" w:rsidRDefault="00867F17">
      <w:pPr>
        <w:pStyle w:val="Heading1"/>
      </w:pPr>
      <w:sdt>
        <w:sdtPr>
          <w:alias w:val="Experience:"/>
          <w:tag w:val="Experience:"/>
          <w:id w:val="-1983300934"/>
          <w:placeholder>
            <w:docPart w:val="3D3DF8BC7E9C442C8824CDEABA4B119D"/>
          </w:placeholder>
          <w:temporary/>
          <w:showingPlcHdr/>
          <w15:appearance w15:val="hidden"/>
        </w:sdtPr>
        <w:sdtEndPr/>
        <w:sdtContent>
          <w:r w:rsidR="006E51C7" w:rsidRPr="00CA4C57">
            <w:rPr>
              <w:color w:val="4F81BD" w:themeColor="accent1"/>
              <w:sz w:val="36"/>
              <w:szCs w:val="36"/>
            </w:rPr>
            <w:t>Experience</w:t>
          </w:r>
        </w:sdtContent>
      </w:sdt>
      <w:bookmarkEnd w:id="0"/>
    </w:p>
    <w:p w14:paraId="5D9DCE73" w14:textId="61E79DD2" w:rsidR="006E51C7" w:rsidRPr="003845EC" w:rsidRDefault="006E51C7" w:rsidP="006E51C7">
      <w:pPr>
        <w:pStyle w:val="Heading3"/>
        <w:rPr>
          <w:color w:val="C0504D" w:themeColor="accent2"/>
        </w:rPr>
      </w:pPr>
      <w:r w:rsidRPr="003845EC">
        <w:rPr>
          <w:color w:val="C0504D" w:themeColor="accent2"/>
        </w:rPr>
        <w:t xml:space="preserve">From </w:t>
      </w:r>
      <w:r w:rsidR="00797E3B">
        <w:rPr>
          <w:color w:val="C0504D" w:themeColor="accent2"/>
        </w:rPr>
        <w:t>Oct</w:t>
      </w:r>
      <w:r w:rsidRPr="003845EC">
        <w:rPr>
          <w:color w:val="C0504D" w:themeColor="accent2"/>
        </w:rPr>
        <w:t xml:space="preserve"> 2019 – </w:t>
      </w:r>
      <w:r w:rsidR="00797E3B">
        <w:rPr>
          <w:color w:val="C0504D" w:themeColor="accent2"/>
        </w:rPr>
        <w:t>March 2021</w:t>
      </w:r>
    </w:p>
    <w:p w14:paraId="0A060B9D" w14:textId="31B58A2F" w:rsidR="006E51C7" w:rsidRPr="003845EC" w:rsidRDefault="006E51C7" w:rsidP="006E51C7">
      <w:pPr>
        <w:pStyle w:val="Heading2"/>
        <w:rPr>
          <w:color w:val="C0504D" w:themeColor="accent2"/>
        </w:rPr>
      </w:pPr>
      <w:r w:rsidRPr="003845EC">
        <w:rPr>
          <w:color w:val="C0504D" w:themeColor="accent2"/>
        </w:rPr>
        <w:t xml:space="preserve">Designation – </w:t>
      </w:r>
      <w:r w:rsidR="008427EB">
        <w:rPr>
          <w:color w:val="C0504D" w:themeColor="accent2"/>
        </w:rPr>
        <w:t>Administrative</w:t>
      </w:r>
      <w:r w:rsidRPr="003845EC">
        <w:rPr>
          <w:color w:val="C0504D" w:themeColor="accent2"/>
        </w:rPr>
        <w:t xml:space="preserve"> </w:t>
      </w:r>
      <w:r w:rsidR="00C30E4E">
        <w:rPr>
          <w:color w:val="C0504D" w:themeColor="accent2"/>
        </w:rPr>
        <w:t>Coordinator</w:t>
      </w:r>
      <w:r w:rsidRPr="003845EC">
        <w:rPr>
          <w:color w:val="C0504D" w:themeColor="accent2"/>
        </w:rPr>
        <w:t xml:space="preserve">, </w:t>
      </w:r>
    </w:p>
    <w:p w14:paraId="24F846DA" w14:textId="72E78818" w:rsidR="006E51C7" w:rsidRPr="003845EC" w:rsidRDefault="006E51C7" w:rsidP="006E51C7">
      <w:pPr>
        <w:pStyle w:val="Heading2"/>
        <w:rPr>
          <w:rStyle w:val="SubtleReference"/>
          <w:smallCaps w:val="0"/>
          <w:color w:val="C0504D" w:themeColor="accent2"/>
        </w:rPr>
      </w:pPr>
      <w:r w:rsidRPr="003845EC">
        <w:rPr>
          <w:rStyle w:val="SubtleReference"/>
          <w:smallCaps w:val="0"/>
          <w:color w:val="C0504D" w:themeColor="accent2"/>
        </w:rPr>
        <w:t>Company/School - The Atelier</w:t>
      </w:r>
    </w:p>
    <w:p w14:paraId="63C2D13D" w14:textId="77777777" w:rsidR="006E51C7" w:rsidRPr="003845EC" w:rsidRDefault="006E51C7" w:rsidP="006E51C7">
      <w:pPr>
        <w:pStyle w:val="Heading2"/>
        <w:rPr>
          <w:rStyle w:val="SubtleReference"/>
          <w:color w:val="C0504D" w:themeColor="accent2"/>
        </w:rPr>
      </w:pPr>
      <w:r w:rsidRPr="003845EC">
        <w:rPr>
          <w:rStyle w:val="SubtleReference"/>
          <w:color w:val="C0504D" w:themeColor="accent2"/>
        </w:rPr>
        <w:t xml:space="preserve">Website - </w:t>
      </w:r>
      <w:hyperlink r:id="rId7" w:history="1">
        <w:r w:rsidRPr="003845EC">
          <w:rPr>
            <w:rStyle w:val="Hyperlink"/>
            <w:color w:val="C0504D" w:themeColor="accent2"/>
          </w:rPr>
          <w:t>https://www.the-atelier.org/</w:t>
        </w:r>
      </w:hyperlink>
    </w:p>
    <w:p w14:paraId="43E20C44" w14:textId="1643413A" w:rsidR="006E51C7" w:rsidRPr="00CA4C57" w:rsidRDefault="008C6DE5" w:rsidP="006E51C7">
      <w:pPr>
        <w:shd w:val="clear" w:color="auto" w:fill="FFFFFF"/>
        <w:spacing w:before="100" w:beforeAutospacing="1" w:after="75"/>
        <w:rPr>
          <w:rFonts w:ascii="Arial" w:eastAsia="Times New Roman" w:hAnsi="Arial" w:cs="Arial"/>
          <w:b/>
          <w:color w:val="4F81BD" w:themeColor="accent1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color w:val="4F81BD" w:themeColor="accent1"/>
          <w:sz w:val="23"/>
          <w:szCs w:val="23"/>
          <w:lang w:eastAsia="en-IN"/>
        </w:rPr>
        <w:t>Role</w:t>
      </w:r>
      <w:r w:rsidR="006E51C7" w:rsidRPr="00CA4C57">
        <w:rPr>
          <w:rFonts w:ascii="Arial" w:eastAsia="Times New Roman" w:hAnsi="Arial" w:cs="Arial"/>
          <w:b/>
          <w:color w:val="4F81BD" w:themeColor="accent1"/>
          <w:sz w:val="23"/>
          <w:szCs w:val="23"/>
          <w:lang w:eastAsia="en-IN"/>
        </w:rPr>
        <w:t>:</w:t>
      </w:r>
    </w:p>
    <w:p w14:paraId="39EA94F3" w14:textId="77777777" w:rsidR="00C0485C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F</w:t>
      </w: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irst point of contact for parents seeking admission, and I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was responsible for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the entire admission process</w:t>
      </w:r>
      <w:r w:rsidR="00C0485C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.</w:t>
      </w:r>
    </w:p>
    <w:p w14:paraId="6632B6A5" w14:textId="77777777" w:rsidR="00C0485C" w:rsidRDefault="00C0485C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Arranging and scheduling </w:t>
      </w:r>
      <w:r w:rsidR="006E51C7"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online </w:t>
      </w:r>
      <w:proofErr w:type="gramStart"/>
      <w:r w:rsidR="006E51C7"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walk through</w:t>
      </w:r>
      <w:proofErr w:type="gramEnd"/>
      <w:r w:rsidR="006E51C7"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sessions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and</w:t>
      </w:r>
      <w:r w:rsidR="006E51C7"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answering parents queries over the phone and email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.</w:t>
      </w:r>
    </w:p>
    <w:p w14:paraId="51FD7740" w14:textId="6DEF7130" w:rsidR="006E51C7" w:rsidRPr="00E96790" w:rsidRDefault="00C0485C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S</w:t>
      </w:r>
      <w:r w:rsidR="006E51C7"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cheduling interviews, campus tour, fees collection, processing invoices and on-boarding.</w:t>
      </w:r>
    </w:p>
    <w:p w14:paraId="03D4B755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Maintaining a secure Database of student’s personal details (Data Protection act).</w:t>
      </w:r>
    </w:p>
    <w:p w14:paraId="1289ECA2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Creating complex Excel spreadsheets which enabled a more efficient working day.</w:t>
      </w:r>
    </w:p>
    <w:p w14:paraId="5047B188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Filing and scanning documents and creating an efficient way of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locating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files and documents.</w:t>
      </w:r>
    </w:p>
    <w:p w14:paraId="69728E76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Ensur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ing</w:t>
      </w: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that the school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complies with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the relevant government laws and regulations and advise the board members.</w:t>
      </w:r>
    </w:p>
    <w:p w14:paraId="6AD03FD2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Liaising with potential students, other institutions, government departments and external organizations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.</w:t>
      </w:r>
    </w:p>
    <w:p w14:paraId="522D5E43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Purchasing equipment and other goods (Books, stationary, uniforms etc.).</w:t>
      </w:r>
    </w:p>
    <w:p w14:paraId="31861DA9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Managing staff recruitment training and management. Managed house-keeping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staff’s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and other staff’s scheduling, leaves salary etc.</w:t>
      </w:r>
    </w:p>
    <w:p w14:paraId="012CB6C3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Managed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logistics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and scheduling of pickup and drops. Managed drivers and staff schedules and other paperwork.</w:t>
      </w:r>
    </w:p>
    <w:p w14:paraId="6B2AD337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Arranging field trips for students.</w:t>
      </w:r>
    </w:p>
    <w:p w14:paraId="64F5E7B1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Maintain cleanliness and hygiene of the school premises.</w:t>
      </w:r>
    </w:p>
    <w:p w14:paraId="48C65987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Managed the budget of all expenses. Managed record-keeping and reporting.</w:t>
      </w:r>
    </w:p>
    <w:p w14:paraId="7C655CEB" w14:textId="77777777" w:rsidR="006E51C7" w:rsidRPr="00E96790" w:rsidRDefault="006E51C7" w:rsidP="006E51C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</w:pPr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lastRenderedPageBreak/>
        <w:t xml:space="preserve">Contributed </w:t>
      </w:r>
      <w:proofErr w:type="gramStart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>in</w:t>
      </w:r>
      <w:proofErr w:type="gramEnd"/>
      <w:r w:rsidRPr="00E96790">
        <w:rPr>
          <w:rFonts w:ascii="Arial" w:eastAsia="Times New Roman" w:hAnsi="Arial" w:cs="Arial"/>
          <w:bCs/>
          <w:color w:val="000000"/>
          <w:sz w:val="23"/>
          <w:szCs w:val="23"/>
          <w:lang w:eastAsia="en-IN"/>
        </w:rPr>
        <w:t xml:space="preserve"> creating the school curriculum.</w:t>
      </w:r>
    </w:p>
    <w:p w14:paraId="23304AA7" w14:textId="5579AEE0" w:rsidR="006E51C7" w:rsidRPr="00954DB7" w:rsidRDefault="006E51C7" w:rsidP="00954D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96790">
        <w:rPr>
          <w:rFonts w:ascii="Arial" w:hAnsi="Arial" w:cs="Arial"/>
          <w:color w:val="333E49"/>
          <w:sz w:val="23"/>
          <w:szCs w:val="23"/>
          <w:shd w:val="clear" w:color="auto" w:fill="FFFFFF"/>
        </w:rPr>
        <w:t>Implement actions that improve the school and the quality of education (</w:t>
      </w:r>
      <w:proofErr w:type="gramStart"/>
      <w:r w:rsidRPr="00E96790">
        <w:rPr>
          <w:rFonts w:ascii="Arial" w:hAnsi="Arial" w:cs="Arial"/>
          <w:color w:val="333E49"/>
          <w:sz w:val="23"/>
          <w:szCs w:val="23"/>
          <w:shd w:val="clear" w:color="auto" w:fill="FFFFFF"/>
        </w:rPr>
        <w:t>e.g.</w:t>
      </w:r>
      <w:proofErr w:type="gramEnd"/>
      <w:r w:rsidRPr="00E96790">
        <w:rPr>
          <w:rFonts w:ascii="Arial" w:hAnsi="Arial" w:cs="Arial"/>
          <w:color w:val="333E49"/>
          <w:sz w:val="23"/>
          <w:szCs w:val="23"/>
          <w:shd w:val="clear" w:color="auto" w:fill="FFFFFF"/>
        </w:rPr>
        <w:t xml:space="preserve"> building renovations, new guidelines for students, new subjects)</w:t>
      </w:r>
    </w:p>
    <w:p w14:paraId="6AC88081" w14:textId="77777777" w:rsidR="006E51C7" w:rsidRPr="00CA4C57" w:rsidRDefault="006E51C7" w:rsidP="006E51C7">
      <w:pPr>
        <w:pStyle w:val="Heading2"/>
        <w:rPr>
          <w:color w:val="943634" w:themeColor="accent2" w:themeShade="BF"/>
        </w:rPr>
      </w:pPr>
      <w:bookmarkStart w:id="1" w:name="_Hlk65037741"/>
      <w:r w:rsidRPr="00CA4C57">
        <w:rPr>
          <w:rFonts w:ascii="Arial" w:eastAsia="Times New Roman" w:hAnsi="Arial" w:cs="Arial"/>
          <w:color w:val="943634" w:themeColor="accent2" w:themeShade="BF"/>
          <w:sz w:val="23"/>
          <w:szCs w:val="23"/>
          <w:lang w:eastAsia="en-IN"/>
        </w:rPr>
        <w:t>From 2018 May to 2019 March</w:t>
      </w:r>
      <w:r w:rsidRPr="00CA4C57">
        <w:rPr>
          <w:color w:val="943634" w:themeColor="accent2" w:themeShade="BF"/>
        </w:rPr>
        <w:t xml:space="preserve"> </w:t>
      </w:r>
    </w:p>
    <w:p w14:paraId="28F6C602" w14:textId="2FF40BFB" w:rsidR="006E51C7" w:rsidRPr="00CA4C57" w:rsidRDefault="006E51C7" w:rsidP="006E51C7">
      <w:pPr>
        <w:pStyle w:val="Heading2"/>
        <w:rPr>
          <w:color w:val="943634" w:themeColor="accent2" w:themeShade="BF"/>
        </w:rPr>
      </w:pPr>
      <w:r w:rsidRPr="00CA4C57">
        <w:rPr>
          <w:color w:val="943634" w:themeColor="accent2" w:themeShade="BF"/>
        </w:rPr>
        <w:t>Designation - Facilitator, Teacher</w:t>
      </w:r>
    </w:p>
    <w:p w14:paraId="1E16F8FF" w14:textId="6E9F1380" w:rsidR="006E51C7" w:rsidRPr="00CA4C57" w:rsidRDefault="00867F17" w:rsidP="006E51C7">
      <w:pPr>
        <w:pStyle w:val="Heading2"/>
        <w:rPr>
          <w:color w:val="943634" w:themeColor="accent2" w:themeShade="BF"/>
        </w:rPr>
      </w:pPr>
      <w:sdt>
        <w:sdtPr>
          <w:rPr>
            <w:rStyle w:val="SubtleReference"/>
            <w:color w:val="943634" w:themeColor="accent2" w:themeShade="BF"/>
          </w:rPr>
          <w:alias w:val="Enter company 2:"/>
          <w:tag w:val="Enter company 2:"/>
          <w:id w:val="396564190"/>
          <w:placeholder>
            <w:docPart w:val="3D31A6A5AEEC43BB8F6750B02A1E3AD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smallCaps w:val="0"/>
          </w:rPr>
        </w:sdtEndPr>
        <w:sdtContent>
          <w:r w:rsidR="006E51C7" w:rsidRPr="00CA4C57">
            <w:rPr>
              <w:rStyle w:val="SubtleReference"/>
              <w:color w:val="943634" w:themeColor="accent2" w:themeShade="BF"/>
            </w:rPr>
            <w:t>Company</w:t>
          </w:r>
        </w:sdtContent>
      </w:sdt>
      <w:r w:rsidR="006E51C7" w:rsidRPr="00CA4C57">
        <w:rPr>
          <w:rStyle w:val="SubtleReference"/>
          <w:color w:val="943634" w:themeColor="accent2" w:themeShade="BF"/>
        </w:rPr>
        <w:t xml:space="preserve">/school – St </w:t>
      </w:r>
      <w:r w:rsidR="00CA4C57" w:rsidRPr="00CA4C57">
        <w:rPr>
          <w:rStyle w:val="SubtleReference"/>
          <w:color w:val="943634" w:themeColor="accent2" w:themeShade="BF"/>
        </w:rPr>
        <w:t>Philomena’s</w:t>
      </w:r>
      <w:r w:rsidR="006E51C7" w:rsidRPr="00CA4C57">
        <w:rPr>
          <w:rStyle w:val="SubtleReference"/>
          <w:color w:val="943634" w:themeColor="accent2" w:themeShade="BF"/>
        </w:rPr>
        <w:t xml:space="preserve"> academy</w:t>
      </w:r>
    </w:p>
    <w:p w14:paraId="725AFFF0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Taught English Grammar and Spoken English for Primary and Middle School.</w:t>
      </w:r>
    </w:p>
    <w:p w14:paraId="281987F6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Conducted Drawing, Arts and Crafts classes for Primary, Middle and High School.</w:t>
      </w:r>
    </w:p>
    <w:p w14:paraId="76819FE3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Organized various inter-school competition, including Quiz, Drawing and Painting and Sports events.</w:t>
      </w:r>
    </w:p>
    <w:p w14:paraId="65DFB828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Contributed towards organizing school cultural events, including annual day celebrations.</w:t>
      </w:r>
    </w:p>
    <w:p w14:paraId="52A8B790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Hosted events including Annual day and Sports Day.</w:t>
      </w:r>
    </w:p>
    <w:p w14:paraId="2D96F1C5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>Organized and helped students with various road shows and inter-school events.</w:t>
      </w:r>
    </w:p>
    <w:p w14:paraId="12C5DFF8" w14:textId="77777777" w:rsidR="006E51C7" w:rsidRDefault="006E51C7" w:rsidP="006E51C7">
      <w:pPr>
        <w:pStyle w:val="ListParagraph"/>
        <w:numPr>
          <w:ilvl w:val="0"/>
          <w:numId w:val="7"/>
        </w:numPr>
      </w:pPr>
      <w:r>
        <w:t xml:space="preserve">Organized and helped students with awareness drives conducted in near-by villages (Educating the Girl Child, </w:t>
      </w:r>
      <w:proofErr w:type="spellStart"/>
      <w:r>
        <w:t>Swach</w:t>
      </w:r>
      <w:proofErr w:type="spellEnd"/>
      <w:r>
        <w:t xml:space="preserve"> Bharath </w:t>
      </w:r>
      <w:proofErr w:type="spellStart"/>
      <w:r>
        <w:t>Abhiyaan</w:t>
      </w:r>
      <w:proofErr w:type="spellEnd"/>
      <w:r>
        <w:t>).</w:t>
      </w:r>
    </w:p>
    <w:bookmarkEnd w:id="1"/>
    <w:p w14:paraId="60454CD5" w14:textId="5DA17FA3" w:rsidR="006E51C7" w:rsidRDefault="006E51C7"/>
    <w:p w14:paraId="2833DC38" w14:textId="77777777" w:rsidR="006E51C7" w:rsidRPr="00CA4C57" w:rsidRDefault="006E51C7" w:rsidP="006E51C7">
      <w:pPr>
        <w:pStyle w:val="Heading2"/>
        <w:rPr>
          <w:color w:val="943634" w:themeColor="accent2" w:themeShade="BF"/>
        </w:rPr>
      </w:pPr>
      <w:r w:rsidRPr="00CA4C57">
        <w:rPr>
          <w:rFonts w:ascii="Arial" w:eastAsia="Times New Roman" w:hAnsi="Arial" w:cs="Arial"/>
          <w:color w:val="943634" w:themeColor="accent2" w:themeShade="BF"/>
          <w:sz w:val="23"/>
          <w:szCs w:val="23"/>
          <w:lang w:eastAsia="en-IN"/>
        </w:rPr>
        <w:t>From 2017-2018 March</w:t>
      </w:r>
      <w:r w:rsidRPr="00CA4C57">
        <w:rPr>
          <w:color w:val="943634" w:themeColor="accent2" w:themeShade="BF"/>
        </w:rPr>
        <w:t xml:space="preserve"> </w:t>
      </w:r>
    </w:p>
    <w:p w14:paraId="689417F9" w14:textId="479CBADC" w:rsidR="006E51C7" w:rsidRPr="00CA4C57" w:rsidRDefault="00CA4C57" w:rsidP="006E51C7">
      <w:pPr>
        <w:pStyle w:val="Heading2"/>
        <w:rPr>
          <w:color w:val="943634" w:themeColor="accent2" w:themeShade="BF"/>
        </w:rPr>
      </w:pPr>
      <w:r w:rsidRPr="00CA4C57">
        <w:rPr>
          <w:color w:val="943634" w:themeColor="accent2" w:themeShade="BF"/>
        </w:rPr>
        <w:t>D</w:t>
      </w:r>
      <w:r w:rsidR="006E51C7" w:rsidRPr="00CA4C57">
        <w:rPr>
          <w:color w:val="943634" w:themeColor="accent2" w:themeShade="BF"/>
        </w:rPr>
        <w:t xml:space="preserve">esignation </w:t>
      </w:r>
      <w:r w:rsidR="005D1C70">
        <w:rPr>
          <w:color w:val="943634" w:themeColor="accent2" w:themeShade="BF"/>
        </w:rPr>
        <w:t>–</w:t>
      </w:r>
      <w:r w:rsidR="006E51C7" w:rsidRPr="00CA4C57">
        <w:rPr>
          <w:color w:val="943634" w:themeColor="accent2" w:themeShade="BF"/>
        </w:rPr>
        <w:t xml:space="preserve"> </w:t>
      </w:r>
      <w:r w:rsidR="005D1C70">
        <w:rPr>
          <w:color w:val="943634" w:themeColor="accent2" w:themeShade="BF"/>
        </w:rPr>
        <w:t>Teacher/</w:t>
      </w:r>
      <w:r w:rsidR="006E51C7" w:rsidRPr="00CA4C57">
        <w:rPr>
          <w:rFonts w:ascii="Arial" w:eastAsia="Times New Roman" w:hAnsi="Arial" w:cs="Arial"/>
          <w:color w:val="943634" w:themeColor="accent2" w:themeShade="BF"/>
          <w:sz w:val="23"/>
          <w:szCs w:val="23"/>
          <w:lang w:eastAsia="en-IN"/>
        </w:rPr>
        <w:t>Curriculum Head</w:t>
      </w:r>
      <w:r w:rsidR="006E51C7" w:rsidRPr="00CA4C57">
        <w:rPr>
          <w:color w:val="943634" w:themeColor="accent2" w:themeShade="BF"/>
        </w:rPr>
        <w:t>,</w:t>
      </w:r>
    </w:p>
    <w:p w14:paraId="14689E2D" w14:textId="77777777" w:rsidR="006E51C7" w:rsidRPr="00CA4C57" w:rsidRDefault="00867F17" w:rsidP="006E51C7">
      <w:pPr>
        <w:pStyle w:val="Heading2"/>
        <w:rPr>
          <w:b/>
          <w:bCs/>
          <w:color w:val="943634" w:themeColor="accent2" w:themeShade="BF"/>
        </w:rPr>
      </w:pPr>
      <w:sdt>
        <w:sdtPr>
          <w:rPr>
            <w:rStyle w:val="SubtleReference"/>
            <w:color w:val="943634" w:themeColor="accent2" w:themeShade="BF"/>
          </w:rPr>
          <w:alias w:val="Enter company 2:"/>
          <w:tag w:val="Enter company 2:"/>
          <w:id w:val="1231115098"/>
          <w:placeholder>
            <w:docPart w:val="D093903545364A5E89959A996D8F90FB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smallCaps w:val="0"/>
          </w:rPr>
        </w:sdtEndPr>
        <w:sdtContent>
          <w:r w:rsidR="006E51C7" w:rsidRPr="00CA4C57">
            <w:rPr>
              <w:rStyle w:val="SubtleReference"/>
              <w:color w:val="943634" w:themeColor="accent2" w:themeShade="BF"/>
            </w:rPr>
            <w:t>Company</w:t>
          </w:r>
        </w:sdtContent>
      </w:sdt>
      <w:r w:rsidR="006E51C7" w:rsidRPr="00CA4C57">
        <w:rPr>
          <w:rStyle w:val="SubtleReference"/>
          <w:color w:val="943634" w:themeColor="accent2" w:themeShade="BF"/>
        </w:rPr>
        <w:t>/school</w:t>
      </w:r>
      <w:r w:rsidR="006E51C7" w:rsidRPr="00CA4C57">
        <w:rPr>
          <w:rStyle w:val="SubtleReference"/>
          <w:b w:val="0"/>
          <w:bCs/>
          <w:color w:val="943634" w:themeColor="accent2" w:themeShade="BF"/>
        </w:rPr>
        <w:t xml:space="preserve"> – </w:t>
      </w:r>
      <w:r w:rsidR="006E51C7" w:rsidRPr="00CA4C57">
        <w:rPr>
          <w:rFonts w:ascii="Arial" w:eastAsia="Times New Roman" w:hAnsi="Arial" w:cs="Arial"/>
          <w:color w:val="943634" w:themeColor="accent2" w:themeShade="BF"/>
          <w:sz w:val="23"/>
          <w:szCs w:val="23"/>
          <w:lang w:eastAsia="en-IN"/>
        </w:rPr>
        <w:t>Mudpie Indian International Preschool and Day Care</w:t>
      </w:r>
    </w:p>
    <w:p w14:paraId="7953A53E" w14:textId="521093BC" w:rsidR="006E51C7" w:rsidRDefault="006E51C7" w:rsidP="005D1C70">
      <w:pPr>
        <w:pStyle w:val="ListParagraph"/>
        <w:numPr>
          <w:ilvl w:val="0"/>
          <w:numId w:val="12"/>
        </w:numPr>
      </w:pPr>
      <w:r>
        <w:t>Attended training on Multiple Intelligence Curriculum.</w:t>
      </w:r>
    </w:p>
    <w:p w14:paraId="18F73968" w14:textId="6DB8DE23" w:rsidR="006E51C7" w:rsidRDefault="006E51C7" w:rsidP="008C6DE5">
      <w:pPr>
        <w:pStyle w:val="ListParagraph"/>
        <w:numPr>
          <w:ilvl w:val="0"/>
          <w:numId w:val="12"/>
        </w:numPr>
      </w:pPr>
      <w:r>
        <w:t>Provide</w:t>
      </w:r>
      <w:r w:rsidR="00396E15">
        <w:t>/</w:t>
      </w:r>
      <w:r w:rsidR="005E2CB0">
        <w:t>Explain</w:t>
      </w:r>
      <w:r>
        <w:t xml:space="preserve"> lesson plans to teachers </w:t>
      </w:r>
      <w:proofErr w:type="gramStart"/>
      <w:r>
        <w:t>on a daily basis</w:t>
      </w:r>
      <w:proofErr w:type="gramEnd"/>
      <w:r>
        <w:t>.</w:t>
      </w:r>
    </w:p>
    <w:p w14:paraId="5F620440" w14:textId="2C7D895C" w:rsidR="006E51C7" w:rsidRDefault="006E51C7" w:rsidP="008C6DE5">
      <w:pPr>
        <w:pStyle w:val="ListParagraph"/>
        <w:numPr>
          <w:ilvl w:val="0"/>
          <w:numId w:val="12"/>
        </w:numPr>
      </w:pPr>
      <w:r>
        <w:t>Pla</w:t>
      </w:r>
      <w:r w:rsidR="00383C29">
        <w:t>n</w:t>
      </w:r>
      <w:r>
        <w:t>ned activities for children based on the multiple intelligence philosophy.</w:t>
      </w:r>
    </w:p>
    <w:p w14:paraId="4E49F14D" w14:textId="77777777" w:rsidR="006E51C7" w:rsidRDefault="006E51C7" w:rsidP="008C6DE5">
      <w:pPr>
        <w:pStyle w:val="ListParagraph"/>
        <w:numPr>
          <w:ilvl w:val="0"/>
          <w:numId w:val="12"/>
        </w:numPr>
      </w:pPr>
      <w:r>
        <w:t>Generated weekly material lists.</w:t>
      </w:r>
    </w:p>
    <w:p w14:paraId="05BAFFF3" w14:textId="5D7451B2" w:rsidR="006E51C7" w:rsidRDefault="00D62624" w:rsidP="008C6DE5">
      <w:pPr>
        <w:pStyle w:val="ListParagraph"/>
        <w:numPr>
          <w:ilvl w:val="0"/>
          <w:numId w:val="12"/>
        </w:numPr>
      </w:pPr>
      <w:r>
        <w:t xml:space="preserve">Contributed </w:t>
      </w:r>
      <w:proofErr w:type="gramStart"/>
      <w:r>
        <w:t>in</w:t>
      </w:r>
      <w:proofErr w:type="gramEnd"/>
      <w:r>
        <w:t xml:space="preserve"> preparing </w:t>
      </w:r>
      <w:r w:rsidR="006E51C7">
        <w:t>monthly newsletters that was to be sent to all parents.</w:t>
      </w:r>
    </w:p>
    <w:p w14:paraId="71F9D31C" w14:textId="32C9E880" w:rsidR="006E51C7" w:rsidRDefault="006E51C7" w:rsidP="008C6DE5">
      <w:pPr>
        <w:pStyle w:val="ListParagraph"/>
        <w:numPr>
          <w:ilvl w:val="0"/>
          <w:numId w:val="12"/>
        </w:numPr>
      </w:pPr>
      <w:r>
        <w:t>Prepared daily reports and keep monthly tracker on 51 parameters for each child in the class.</w:t>
      </w:r>
    </w:p>
    <w:p w14:paraId="326DB794" w14:textId="1824BE1A" w:rsidR="006E51C7" w:rsidRDefault="006E51C7" w:rsidP="008C6DE5">
      <w:pPr>
        <w:pStyle w:val="ListParagraph"/>
        <w:numPr>
          <w:ilvl w:val="0"/>
          <w:numId w:val="12"/>
        </w:numPr>
      </w:pPr>
      <w:r>
        <w:t>Hosted school annual days and other events.</w:t>
      </w:r>
    </w:p>
    <w:p w14:paraId="17AA7E83" w14:textId="77777777" w:rsidR="006E51C7" w:rsidRDefault="006E51C7"/>
    <w:sdt>
      <w:sdtPr>
        <w:id w:val="1483710"/>
        <w:placeholder>
          <w:docPart w:val="E2903F5D677A485CAC9CAFE8B9E6711C"/>
        </w:placeholder>
        <w:temporary/>
        <w:showingPlcHdr/>
        <w15:appearance w15:val="hidden"/>
      </w:sdtPr>
      <w:sdtEndPr/>
      <w:sdtContent>
        <w:p w14:paraId="28491C39" w14:textId="77777777" w:rsidR="003B6265" w:rsidRDefault="001F56D4">
          <w:pPr>
            <w:pStyle w:val="Heading1"/>
          </w:pPr>
          <w:r w:rsidRPr="00CA4C57">
            <w:rPr>
              <w:color w:val="548DD4" w:themeColor="text2" w:themeTint="99"/>
            </w:rPr>
            <w:t>Education</w:t>
          </w:r>
        </w:p>
      </w:sdtContent>
    </w:sdt>
    <w:p w14:paraId="02976A08" w14:textId="77777777" w:rsidR="006E51C7" w:rsidRPr="00CA4C57" w:rsidRDefault="006E51C7" w:rsidP="006E51C7">
      <w:pPr>
        <w:pStyle w:val="Heading3"/>
        <w:rPr>
          <w:color w:val="000000" w:themeColor="text1"/>
        </w:rPr>
      </w:pPr>
      <w:r w:rsidRPr="00CA4C57">
        <w:rPr>
          <w:rFonts w:ascii="Arial" w:hAnsi="Arial" w:cs="Arial"/>
          <w:color w:val="000000" w:themeColor="text1"/>
        </w:rPr>
        <w:t>1999-2002</w:t>
      </w:r>
    </w:p>
    <w:p w14:paraId="50C268DC" w14:textId="0BA6C0F4" w:rsidR="00CA4C57" w:rsidRDefault="00CA4C57" w:rsidP="006E51C7">
      <w:pPr>
        <w:pStyle w:val="Heading2"/>
        <w:rPr>
          <w:color w:val="000000" w:themeColor="text1"/>
        </w:rPr>
      </w:pPr>
      <w:r w:rsidRPr="00CA4C57">
        <w:rPr>
          <w:rFonts w:ascii="Arial" w:hAnsi="Arial" w:cs="Arial"/>
          <w:color w:val="C0504D" w:themeColor="accent2"/>
        </w:rPr>
        <w:t xml:space="preserve">Course </w:t>
      </w:r>
      <w:r>
        <w:rPr>
          <w:rFonts w:ascii="Arial" w:hAnsi="Arial" w:cs="Arial"/>
          <w:color w:val="000000" w:themeColor="text1"/>
        </w:rPr>
        <w:t xml:space="preserve">- </w:t>
      </w:r>
      <w:r w:rsidR="006E51C7" w:rsidRPr="00CA4C57">
        <w:rPr>
          <w:rFonts w:ascii="Arial" w:hAnsi="Arial" w:cs="Arial"/>
          <w:color w:val="000000" w:themeColor="text1"/>
        </w:rPr>
        <w:t>Bachelor’s degree in Science (</w:t>
      </w:r>
      <w:proofErr w:type="spellStart"/>
      <w:proofErr w:type="gramStart"/>
      <w:r w:rsidR="006E51C7" w:rsidRPr="00CA4C57">
        <w:rPr>
          <w:rFonts w:ascii="Arial" w:hAnsi="Arial" w:cs="Arial"/>
          <w:color w:val="000000" w:themeColor="text1"/>
        </w:rPr>
        <w:t>B.Sc</w:t>
      </w:r>
      <w:proofErr w:type="spellEnd"/>
      <w:proofErr w:type="gramEnd"/>
      <w:r w:rsidR="006E51C7" w:rsidRPr="00CA4C57">
        <w:rPr>
          <w:rFonts w:ascii="Arial" w:hAnsi="Arial" w:cs="Arial"/>
          <w:color w:val="000000" w:themeColor="text1"/>
        </w:rPr>
        <w:t>)</w:t>
      </w:r>
      <w:r w:rsidR="006E51C7" w:rsidRPr="00CA4C57">
        <w:rPr>
          <w:color w:val="000000" w:themeColor="text1"/>
        </w:rPr>
        <w:t>.</w:t>
      </w:r>
    </w:p>
    <w:p w14:paraId="675C412D" w14:textId="07697DDA" w:rsidR="006E51C7" w:rsidRPr="00CA4C57" w:rsidRDefault="00CA4C57" w:rsidP="006E51C7">
      <w:pPr>
        <w:pStyle w:val="Heading2"/>
        <w:rPr>
          <w:color w:val="000000" w:themeColor="text1"/>
        </w:rPr>
      </w:pPr>
      <w:r w:rsidRPr="00CA4C57">
        <w:rPr>
          <w:rFonts w:ascii="Arial" w:hAnsi="Arial" w:cs="Arial"/>
          <w:color w:val="C0504D" w:themeColor="accent2"/>
        </w:rPr>
        <w:t>Institution</w:t>
      </w:r>
      <w:r w:rsidR="006E51C7" w:rsidRPr="00CA4C57">
        <w:rPr>
          <w:rStyle w:val="SubtleReference"/>
          <w:color w:val="C0504D" w:themeColor="accent2"/>
          <w:sz w:val="22"/>
          <w:szCs w:val="22"/>
        </w:rPr>
        <w:t xml:space="preserve"> </w:t>
      </w:r>
      <w:r w:rsidR="006E51C7" w:rsidRPr="00CA4C57">
        <w:rPr>
          <w:rStyle w:val="SubtleReference"/>
          <w:color w:val="000000" w:themeColor="text1"/>
          <w:sz w:val="22"/>
          <w:szCs w:val="22"/>
        </w:rPr>
        <w:t>-</w:t>
      </w:r>
      <w:r w:rsidR="006E51C7" w:rsidRPr="00CA4C57">
        <w:rPr>
          <w:rStyle w:val="SubtleReference"/>
          <w:color w:val="000000" w:themeColor="text1"/>
        </w:rPr>
        <w:t xml:space="preserve"> </w:t>
      </w:r>
      <w:r w:rsidR="006E51C7" w:rsidRPr="00CA4C57">
        <w:rPr>
          <w:rFonts w:ascii="Arial" w:hAnsi="Arial" w:cs="Arial"/>
          <w:color w:val="000000" w:themeColor="text1"/>
        </w:rPr>
        <w:t xml:space="preserve">A.V.K. College for women, </w:t>
      </w:r>
      <w:proofErr w:type="spellStart"/>
      <w:r w:rsidR="006E51C7" w:rsidRPr="00CA4C57">
        <w:rPr>
          <w:rFonts w:ascii="Arial" w:hAnsi="Arial" w:cs="Arial"/>
          <w:color w:val="000000" w:themeColor="text1"/>
        </w:rPr>
        <w:t>Davangere</w:t>
      </w:r>
      <w:proofErr w:type="spellEnd"/>
      <w:r w:rsidR="006E51C7" w:rsidRPr="00CA4C57">
        <w:rPr>
          <w:rFonts w:ascii="Arial" w:hAnsi="Arial" w:cs="Arial"/>
          <w:color w:val="000000" w:themeColor="text1"/>
        </w:rPr>
        <w:t>.</w:t>
      </w:r>
    </w:p>
    <w:p w14:paraId="7DB940EC" w14:textId="46FC8E6D" w:rsidR="006E51C7" w:rsidRDefault="006E51C7"/>
    <w:p w14:paraId="596E158E" w14:textId="77777777" w:rsidR="006E51C7" w:rsidRPr="00CA4C57" w:rsidRDefault="006E51C7" w:rsidP="006E51C7">
      <w:pPr>
        <w:pStyle w:val="Heading2"/>
        <w:tabs>
          <w:tab w:val="center" w:pos="4357"/>
        </w:tabs>
        <w:rPr>
          <w:rFonts w:ascii="Arial" w:hAnsi="Arial" w:cs="Arial"/>
          <w:color w:val="000000" w:themeColor="text1"/>
        </w:rPr>
      </w:pPr>
      <w:r w:rsidRPr="00CA4C57">
        <w:rPr>
          <w:rFonts w:ascii="Arial" w:hAnsi="Arial" w:cs="Arial"/>
          <w:color w:val="000000" w:themeColor="text1"/>
        </w:rPr>
        <w:t>1997-1999</w:t>
      </w:r>
    </w:p>
    <w:p w14:paraId="6F3DC1D3" w14:textId="6FABBE40" w:rsidR="006E51C7" w:rsidRPr="00CA4C57" w:rsidRDefault="00CA4C57" w:rsidP="006E51C7">
      <w:pPr>
        <w:pStyle w:val="Heading2"/>
        <w:tabs>
          <w:tab w:val="center" w:pos="4357"/>
        </w:tabs>
        <w:rPr>
          <w:color w:val="000000" w:themeColor="text1"/>
        </w:rPr>
      </w:pPr>
      <w:r w:rsidRPr="00CA4C57">
        <w:rPr>
          <w:rFonts w:ascii="Arial" w:hAnsi="Arial" w:cs="Arial"/>
          <w:color w:val="C0504D" w:themeColor="accent2"/>
        </w:rPr>
        <w:t>Course</w:t>
      </w:r>
      <w:r>
        <w:rPr>
          <w:rFonts w:ascii="Arial" w:hAnsi="Arial" w:cs="Arial"/>
          <w:color w:val="000000" w:themeColor="text1"/>
        </w:rPr>
        <w:t xml:space="preserve"> - </w:t>
      </w:r>
      <w:r w:rsidR="006E51C7" w:rsidRPr="00CA4C57">
        <w:rPr>
          <w:rFonts w:ascii="Arial" w:hAnsi="Arial" w:cs="Arial"/>
          <w:color w:val="000000" w:themeColor="text1"/>
        </w:rPr>
        <w:t>Pre-University College (PUC)</w:t>
      </w:r>
      <w:r w:rsidR="006E51C7" w:rsidRPr="00CA4C57">
        <w:rPr>
          <w:color w:val="000000" w:themeColor="text1"/>
        </w:rPr>
        <w:t>,</w:t>
      </w:r>
    </w:p>
    <w:p w14:paraId="61F0CCA1" w14:textId="0D9E6B64" w:rsidR="006E51C7" w:rsidRDefault="00CA4C57" w:rsidP="006E51C7">
      <w:pPr>
        <w:rPr>
          <w:rFonts w:ascii="Arial" w:hAnsi="Arial" w:cs="Arial"/>
        </w:rPr>
      </w:pPr>
      <w:r w:rsidRPr="00CA4C57">
        <w:rPr>
          <w:rFonts w:ascii="Arial" w:hAnsi="Arial" w:cs="Arial"/>
          <w:color w:val="C0504D" w:themeColor="accent2"/>
          <w:sz w:val="24"/>
          <w:szCs w:val="24"/>
        </w:rPr>
        <w:t>Institution</w:t>
      </w:r>
      <w:r w:rsidR="006E51C7" w:rsidRPr="00CA4C57">
        <w:rPr>
          <w:rStyle w:val="SubtleReference"/>
          <w:b w:val="0"/>
          <w:bCs/>
          <w:color w:val="C0504D" w:themeColor="accent2"/>
        </w:rPr>
        <w:t xml:space="preserve"> </w:t>
      </w:r>
      <w:r w:rsidR="006E51C7">
        <w:rPr>
          <w:rStyle w:val="SubtleReference"/>
          <w:b w:val="0"/>
          <w:bCs/>
          <w:color w:val="C0504D" w:themeColor="accent2"/>
        </w:rPr>
        <w:t>-</w:t>
      </w:r>
      <w:r w:rsidR="006E51C7" w:rsidRPr="00551603">
        <w:rPr>
          <w:rFonts w:ascii="Arial" w:hAnsi="Arial" w:cs="Arial"/>
        </w:rPr>
        <w:t xml:space="preserve"> A.V.K. College for women, </w:t>
      </w:r>
      <w:proofErr w:type="spellStart"/>
      <w:r w:rsidR="006E51C7" w:rsidRPr="00551603">
        <w:rPr>
          <w:rFonts w:ascii="Arial" w:hAnsi="Arial" w:cs="Arial"/>
        </w:rPr>
        <w:t>Davangere</w:t>
      </w:r>
      <w:proofErr w:type="spellEnd"/>
      <w:r w:rsidR="006E51C7">
        <w:rPr>
          <w:rFonts w:ascii="Arial" w:hAnsi="Arial" w:cs="Arial"/>
        </w:rPr>
        <w:t>.</w:t>
      </w:r>
    </w:p>
    <w:p w14:paraId="118A9699" w14:textId="0CC03910" w:rsidR="00797E3B" w:rsidRDefault="00797E3B" w:rsidP="006E51C7">
      <w:pPr>
        <w:rPr>
          <w:rFonts w:ascii="Arial" w:hAnsi="Arial" w:cs="Arial"/>
        </w:rPr>
      </w:pPr>
    </w:p>
    <w:p w14:paraId="2138F855" w14:textId="45217325" w:rsidR="003B6265" w:rsidRPr="00CA4C57" w:rsidRDefault="006E51C7">
      <w:pPr>
        <w:pStyle w:val="Heading1"/>
        <w:rPr>
          <w:color w:val="548DD4" w:themeColor="text2" w:themeTint="99"/>
        </w:rPr>
      </w:pPr>
      <w:r w:rsidRPr="00CA4C57">
        <w:rPr>
          <w:color w:val="548DD4" w:themeColor="text2" w:themeTint="99"/>
        </w:rPr>
        <w:lastRenderedPageBreak/>
        <w:t>Skills</w:t>
      </w:r>
    </w:p>
    <w:p w14:paraId="70818840" w14:textId="77777777" w:rsidR="00CA0FEA" w:rsidRPr="006E1507" w:rsidRDefault="00CA0FEA" w:rsidP="00CA0FEA">
      <w:pPr>
        <w:pStyle w:val="ListBullet"/>
      </w:pPr>
      <w:bookmarkStart w:id="2" w:name="_Hlk65038029"/>
      <w:r>
        <w:t xml:space="preserve">Excellent verbal and written communication skills. Well versed with regional languages like </w:t>
      </w:r>
      <w:bookmarkEnd w:id="2"/>
      <w:r>
        <w:t>Kannada Tamil, and Hindi.</w:t>
      </w:r>
    </w:p>
    <w:p w14:paraId="3454F14B" w14:textId="77777777" w:rsidR="00CA0FEA" w:rsidRDefault="00CA0FEA" w:rsidP="00CA0FEA">
      <w:pPr>
        <w:pStyle w:val="ListBullet"/>
      </w:pPr>
      <w:bookmarkStart w:id="3" w:name="_Hlk65038039"/>
      <w:r>
        <w:t>Outstanding organizational ability</w:t>
      </w:r>
      <w:bookmarkEnd w:id="3"/>
      <w:r>
        <w:t>.</w:t>
      </w:r>
    </w:p>
    <w:p w14:paraId="212F4615" w14:textId="77777777" w:rsidR="00CA0FEA" w:rsidRPr="006E1507" w:rsidRDefault="00CA0FEA" w:rsidP="00CA0FEA">
      <w:pPr>
        <w:pStyle w:val="ListBullet"/>
      </w:pPr>
      <w:r>
        <w:t>Problem solving and conflict resolution skills.</w:t>
      </w:r>
    </w:p>
    <w:p w14:paraId="2DA05006" w14:textId="00BFD47B" w:rsidR="00CA0FEA" w:rsidRDefault="00CA0FEA" w:rsidP="00CA0FEA">
      <w:pPr>
        <w:pStyle w:val="ListBullet"/>
      </w:pPr>
      <w:r>
        <w:t>Good judgement and decision-making aptitude.</w:t>
      </w:r>
    </w:p>
    <w:p w14:paraId="5A47337F" w14:textId="2A4FFE20" w:rsidR="00CA0FEA" w:rsidRDefault="00CA0FEA" w:rsidP="00CA0FEA">
      <w:pPr>
        <w:pStyle w:val="ListBullet"/>
      </w:pPr>
      <w:r>
        <w:t>Good MS Office skills.</w:t>
      </w:r>
    </w:p>
    <w:p w14:paraId="4E1A821A" w14:textId="1FD36590" w:rsidR="00CA0FEA" w:rsidRDefault="00CA0FEA" w:rsidP="00CA0FEA">
      <w:pPr>
        <w:pStyle w:val="ListBullet"/>
      </w:pPr>
      <w:r>
        <w:t>Attention to detail.</w:t>
      </w:r>
    </w:p>
    <w:p w14:paraId="0BEC0B99" w14:textId="7985AE97" w:rsidR="00797E3B" w:rsidRDefault="00797E3B" w:rsidP="00797E3B">
      <w:pPr>
        <w:pStyle w:val="ListBullet"/>
        <w:numPr>
          <w:ilvl w:val="0"/>
          <w:numId w:val="0"/>
        </w:numPr>
        <w:ind w:left="360"/>
      </w:pPr>
    </w:p>
    <w:p w14:paraId="1887D809" w14:textId="2E778A71" w:rsidR="00797E3B" w:rsidRDefault="00797E3B" w:rsidP="00797E3B">
      <w:pPr>
        <w:pStyle w:val="ListBullet"/>
        <w:numPr>
          <w:ilvl w:val="0"/>
          <w:numId w:val="0"/>
        </w:numPr>
        <w:ind w:left="360"/>
      </w:pPr>
    </w:p>
    <w:p w14:paraId="11153988" w14:textId="77777777" w:rsidR="00797E3B" w:rsidRDefault="00797E3B" w:rsidP="00797E3B">
      <w:pPr>
        <w:pStyle w:val="Heading1"/>
        <w:rPr>
          <w:color w:val="548DD4" w:themeColor="text2" w:themeTint="99"/>
        </w:rPr>
      </w:pPr>
      <w:r w:rsidRPr="00797E3B">
        <w:rPr>
          <w:color w:val="548DD4" w:themeColor="text2" w:themeTint="99"/>
        </w:rPr>
        <w:t>Hobbies/Interests</w:t>
      </w:r>
    </w:p>
    <w:p w14:paraId="45BA691A" w14:textId="77777777" w:rsidR="00797E3B" w:rsidRDefault="00797E3B" w:rsidP="00797E3B"/>
    <w:p w14:paraId="7D7077AC" w14:textId="7DBE032B" w:rsidR="00797E3B" w:rsidRDefault="00797E3B" w:rsidP="00797E3B">
      <w:r>
        <w:t xml:space="preserve">A self-taught artist. Drawing, Painting and Crafts are my ability. Recent passion is coffee painting and Mandala art. </w:t>
      </w:r>
      <w:r w:rsidR="00CF64E9">
        <w:t xml:space="preserve">Have conducted few summer camps </w:t>
      </w:r>
      <w:proofErr w:type="gramStart"/>
      <w:r w:rsidR="00CF64E9">
        <w:t>( Drawing</w:t>
      </w:r>
      <w:proofErr w:type="gramEnd"/>
      <w:r w:rsidR="00CF64E9">
        <w:t xml:space="preserve">/Crafts ) for children. </w:t>
      </w:r>
    </w:p>
    <w:p w14:paraId="2FCBE5DF" w14:textId="77777777" w:rsidR="00797E3B" w:rsidRPr="00797E3B" w:rsidRDefault="00797E3B" w:rsidP="00797E3B"/>
    <w:p w14:paraId="3B06DB3B" w14:textId="77777777" w:rsidR="00797E3B" w:rsidRDefault="00797E3B" w:rsidP="00797E3B">
      <w:pPr>
        <w:pStyle w:val="ListBullet"/>
        <w:numPr>
          <w:ilvl w:val="0"/>
          <w:numId w:val="0"/>
        </w:numPr>
        <w:ind w:left="360"/>
      </w:pPr>
    </w:p>
    <w:p w14:paraId="59D4D955" w14:textId="77777777" w:rsidR="00CA0FEA" w:rsidRPr="006E1507" w:rsidRDefault="00CA0FEA" w:rsidP="00CA0FEA">
      <w:pPr>
        <w:pStyle w:val="ListBullet"/>
        <w:numPr>
          <w:ilvl w:val="0"/>
          <w:numId w:val="0"/>
        </w:numPr>
        <w:ind w:left="360"/>
      </w:pPr>
    </w:p>
    <w:p w14:paraId="5059D438" w14:textId="77777777" w:rsidR="00CA0FEA" w:rsidRDefault="00CA0FEA"/>
    <w:p w14:paraId="6A41AEC4" w14:textId="74DA7EED" w:rsidR="006E51C7" w:rsidRDefault="006E51C7"/>
    <w:p w14:paraId="7D442F3F" w14:textId="3BD58C7B" w:rsidR="006E51C7" w:rsidRDefault="006E51C7"/>
    <w:p w14:paraId="0A7B299F" w14:textId="31F8718F" w:rsidR="006E51C7" w:rsidRDefault="006E51C7"/>
    <w:p w14:paraId="232948A7" w14:textId="01D4F002" w:rsidR="006E51C7" w:rsidRDefault="006E51C7"/>
    <w:p w14:paraId="61083F30" w14:textId="146CF2B4" w:rsidR="006E51C7" w:rsidRDefault="006E51C7"/>
    <w:p w14:paraId="32A79AD7" w14:textId="62EBED77" w:rsidR="006E51C7" w:rsidRDefault="006E51C7"/>
    <w:p w14:paraId="1001D363" w14:textId="311738AF" w:rsidR="006E51C7" w:rsidRDefault="006E51C7"/>
    <w:p w14:paraId="62E6627F" w14:textId="3B5D8292" w:rsidR="006E51C7" w:rsidRDefault="006E51C7"/>
    <w:p w14:paraId="0D66EC1D" w14:textId="407CDC8B" w:rsidR="006E51C7" w:rsidRDefault="006E51C7"/>
    <w:p w14:paraId="11258954" w14:textId="68122445" w:rsidR="006E51C7" w:rsidRDefault="006E51C7"/>
    <w:p w14:paraId="1B065338" w14:textId="5CB35140" w:rsidR="006E51C7" w:rsidRDefault="006E51C7"/>
    <w:p w14:paraId="6640F025" w14:textId="6449AADC" w:rsidR="006E51C7" w:rsidRDefault="006E51C7"/>
    <w:p w14:paraId="792C9794" w14:textId="3EC00AEB" w:rsidR="006E51C7" w:rsidRDefault="006E51C7"/>
    <w:p w14:paraId="686FA07A" w14:textId="1D6C509F" w:rsidR="006E51C7" w:rsidRDefault="006E51C7"/>
    <w:p w14:paraId="5F5DB79B" w14:textId="295998F7" w:rsidR="006E51C7" w:rsidRDefault="006E51C7"/>
    <w:p w14:paraId="6D4E0588" w14:textId="65372F62" w:rsidR="006E51C7" w:rsidRDefault="006E51C7"/>
    <w:p w14:paraId="1121C1E8" w14:textId="5718AC0F" w:rsidR="006E51C7" w:rsidRDefault="006E51C7"/>
    <w:p w14:paraId="688D9FED" w14:textId="1C3D3731" w:rsidR="006E51C7" w:rsidRDefault="006E51C7"/>
    <w:p w14:paraId="737B2272" w14:textId="55E572D6" w:rsidR="006E51C7" w:rsidRDefault="006E51C7"/>
    <w:p w14:paraId="5E736CA8" w14:textId="0D1C5EF9" w:rsidR="006E51C7" w:rsidRDefault="006E51C7"/>
    <w:p w14:paraId="14742630" w14:textId="46E9CDF6" w:rsidR="006E51C7" w:rsidRDefault="006E51C7"/>
    <w:p w14:paraId="128F3DFF" w14:textId="1C4A1B22" w:rsidR="006E51C7" w:rsidRDefault="006E51C7"/>
    <w:p w14:paraId="61FFA35E" w14:textId="272B39F2" w:rsidR="006E51C7" w:rsidRDefault="006E51C7"/>
    <w:p w14:paraId="405AC8DD" w14:textId="75D898DA" w:rsidR="006E51C7" w:rsidRDefault="006E51C7"/>
    <w:p w14:paraId="116CE9D8" w14:textId="1A53C6AF" w:rsidR="006E51C7" w:rsidRDefault="006E51C7"/>
    <w:p w14:paraId="1AF9D86E" w14:textId="7DF0B7EB" w:rsidR="006E51C7" w:rsidRDefault="006E51C7"/>
    <w:p w14:paraId="16CCA8E9" w14:textId="4478B3E8" w:rsidR="006E51C7" w:rsidRDefault="006E51C7"/>
    <w:p w14:paraId="2CB75784" w14:textId="10A532E8" w:rsidR="006E51C7" w:rsidRDefault="006E51C7"/>
    <w:p w14:paraId="2C9E9A7E" w14:textId="5B998DB1" w:rsidR="006E51C7" w:rsidRDefault="006E51C7"/>
    <w:p w14:paraId="2CDDA8CD" w14:textId="4EA190B8" w:rsidR="006E51C7" w:rsidRDefault="006E51C7"/>
    <w:p w14:paraId="2739D14A" w14:textId="701ED3AE" w:rsidR="006E51C7" w:rsidRDefault="006E51C7"/>
    <w:p w14:paraId="69ABA535" w14:textId="78EDCAC7" w:rsidR="006E51C7" w:rsidRDefault="006E51C7"/>
    <w:p w14:paraId="55891D0B" w14:textId="082C0671" w:rsidR="006E51C7" w:rsidRDefault="006E51C7"/>
    <w:p w14:paraId="1BFFCF8E" w14:textId="3FCA3E65" w:rsidR="006E51C7" w:rsidRDefault="006E51C7"/>
    <w:p w14:paraId="4CC8914A" w14:textId="457AB39A" w:rsidR="006E51C7" w:rsidRDefault="006E51C7"/>
    <w:p w14:paraId="0F48EE1E" w14:textId="7BE3C033" w:rsidR="006E51C7" w:rsidRDefault="006E51C7"/>
    <w:p w14:paraId="6B51536B" w14:textId="29FA297B" w:rsidR="006E51C7" w:rsidRDefault="006E51C7"/>
    <w:p w14:paraId="7D162607" w14:textId="55BDCC48" w:rsidR="006E51C7" w:rsidRDefault="006E51C7"/>
    <w:p w14:paraId="6D52DC2A" w14:textId="1ED53AAF" w:rsidR="006E51C7" w:rsidRDefault="006E51C7"/>
    <w:p w14:paraId="75391620" w14:textId="2A12BF90" w:rsidR="006E51C7" w:rsidRDefault="006E51C7"/>
    <w:p w14:paraId="2C4BCD8E" w14:textId="73199D0B" w:rsidR="006E51C7" w:rsidRDefault="006E51C7"/>
    <w:p w14:paraId="38AAB4BE" w14:textId="07E4BFB5" w:rsidR="006E51C7" w:rsidRDefault="006E51C7"/>
    <w:p w14:paraId="6D9B3EB2" w14:textId="77C1187D" w:rsidR="006E51C7" w:rsidRDefault="006E51C7"/>
    <w:p w14:paraId="45D56DEB" w14:textId="27E6A99D" w:rsidR="006E51C7" w:rsidRDefault="006E51C7"/>
    <w:p w14:paraId="5705AC53" w14:textId="0FB0C026" w:rsidR="006E51C7" w:rsidRDefault="006E51C7"/>
    <w:p w14:paraId="0AC83D09" w14:textId="3EDA43D5" w:rsidR="006E51C7" w:rsidRDefault="006E51C7"/>
    <w:p w14:paraId="566919BF" w14:textId="190D8649" w:rsidR="006E51C7" w:rsidRDefault="006E51C7"/>
    <w:p w14:paraId="36E56674" w14:textId="19983201" w:rsidR="006E51C7" w:rsidRDefault="006E51C7"/>
    <w:p w14:paraId="7EC31D3C" w14:textId="1E4594F0" w:rsidR="006E51C7" w:rsidRDefault="006E51C7"/>
    <w:p w14:paraId="6E6F84B1" w14:textId="47425B68" w:rsidR="006E51C7" w:rsidRDefault="006E51C7"/>
    <w:p w14:paraId="57B98E34" w14:textId="0491508A" w:rsidR="006E51C7" w:rsidRDefault="006E51C7"/>
    <w:p w14:paraId="55CB63F8" w14:textId="76C716E1" w:rsidR="006E51C7" w:rsidRDefault="006E51C7"/>
    <w:p w14:paraId="4EC5A442" w14:textId="0F3B4ED2" w:rsidR="006E51C7" w:rsidRDefault="006E51C7"/>
    <w:p w14:paraId="714B95C5" w14:textId="77777777" w:rsidR="006E51C7" w:rsidRDefault="006E51C7"/>
    <w:sectPr w:rsidR="006E51C7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3924" w14:textId="77777777" w:rsidR="00867F17" w:rsidRDefault="00867F17">
      <w:pPr>
        <w:spacing w:line="240" w:lineRule="auto"/>
      </w:pPr>
      <w:r>
        <w:separator/>
      </w:r>
    </w:p>
  </w:endnote>
  <w:endnote w:type="continuationSeparator" w:id="0">
    <w:p w14:paraId="461F7AA2" w14:textId="77777777" w:rsidR="00867F17" w:rsidRDefault="00867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33378712" w14:textId="77777777" w:rsidR="003B6265" w:rsidRDefault="001F56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5F92" w14:textId="77777777" w:rsidR="00867F17" w:rsidRDefault="00867F17">
      <w:pPr>
        <w:spacing w:line="240" w:lineRule="auto"/>
      </w:pPr>
      <w:r>
        <w:separator/>
      </w:r>
    </w:p>
  </w:footnote>
  <w:footnote w:type="continuationSeparator" w:id="0">
    <w:p w14:paraId="7069098A" w14:textId="77777777" w:rsidR="00867F17" w:rsidRDefault="00867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252CB" w14:textId="2F11C3E5" w:rsidR="003B6265" w:rsidRDefault="001F56D4" w:rsidP="003D446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DB9DE1A" wp14:editId="4E8A48BC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D61FC7B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P6eHZF5BgAAqRQAAA4A&#10;AAAAAAAAAAAAAAAALgIAAGRycy9lMm9Eb2MueG1sUEsBAi0AFAAGAAgAAAAhAOssdLvfAAAACAEA&#10;AA8AAAAAAAAAAAAAAAAA0wgAAGRycy9kb3ducmV2LnhtbFBLBQYAAAAABAAEAPMAAADfCQ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988CB" w14:textId="7D81ED8F" w:rsidR="003B6265" w:rsidRDefault="001F56D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A154477" wp14:editId="0CF05FDA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7A2529A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t6cLGHUGAACnFAAADgAAAAAA&#10;AAAAAAAAAAAuAgAAZHJzL2Uyb0RvYy54bWxQSwECLQAUAAYACAAAACEA6yx0u98AAAAIAQAADwAA&#10;AAAAAAAAAAAAAADPCAAAZHJzL2Rvd25yZXYueG1sUEsFBgAAAAAEAAQA8wAAANs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6E51C7">
      <w:t>Deepa Chandrakumar</w:t>
    </w:r>
  </w:p>
  <w:p w14:paraId="56675CDC" w14:textId="0F89BFEF" w:rsidR="006E51C7" w:rsidRDefault="00CF64E9">
    <w:pPr>
      <w:pStyle w:val="ContactInfo"/>
    </w:pPr>
    <w:proofErr w:type="spellStart"/>
    <w:r>
      <w:t>Vajram</w:t>
    </w:r>
    <w:proofErr w:type="spellEnd"/>
    <w:r>
      <w:t xml:space="preserve"> </w:t>
    </w:r>
    <w:proofErr w:type="gramStart"/>
    <w:r>
      <w:t>Elina ,</w:t>
    </w:r>
    <w:proofErr w:type="gramEnd"/>
    <w:r>
      <w:t xml:space="preserve"> B-051</w:t>
    </w:r>
  </w:p>
  <w:p w14:paraId="3294F0BE" w14:textId="2D1108A4" w:rsidR="00CF64E9" w:rsidRDefault="00CD4932">
    <w:pPr>
      <w:pStyle w:val="ContactInfo"/>
    </w:pPr>
    <w:proofErr w:type="spellStart"/>
    <w:r>
      <w:t>Thanisandra</w:t>
    </w:r>
    <w:proofErr w:type="spellEnd"/>
    <w:r>
      <w:t xml:space="preserve"> Main Road, </w:t>
    </w:r>
    <w:proofErr w:type="spellStart"/>
    <w:r>
      <w:t>Chokkanahalli</w:t>
    </w:r>
    <w:proofErr w:type="spellEnd"/>
  </w:p>
  <w:p w14:paraId="018546CF" w14:textId="752EBAB8" w:rsidR="00CD4932" w:rsidRDefault="00CD4932">
    <w:pPr>
      <w:pStyle w:val="ContactInfo"/>
      <w:rPr>
        <w:rStyle w:val="ContactInfoChar"/>
      </w:rPr>
    </w:pPr>
    <w:r>
      <w:t>Bangalore-560084</w:t>
    </w:r>
  </w:p>
  <w:p w14:paraId="693A3AE3" w14:textId="672F426E" w:rsidR="003B6265" w:rsidRDefault="00867F17">
    <w:pPr>
      <w:pStyle w:val="ContactInfo"/>
      <w:rPr>
        <w:rStyle w:val="ContactInfoChar"/>
      </w:rPr>
    </w:pPr>
    <w:hyperlink r:id="rId1" w:history="1">
      <w:r w:rsidR="00CD4932" w:rsidRPr="00685A2D">
        <w:rPr>
          <w:rStyle w:val="Hyperlink"/>
        </w:rPr>
        <w:t>deepa.anand678@gmail.com</w:t>
      </w:r>
    </w:hyperlink>
  </w:p>
  <w:p w14:paraId="42E58E75" w14:textId="4F5EFF9E" w:rsidR="00CD4932" w:rsidRDefault="00CD4932">
    <w:pPr>
      <w:pStyle w:val="ContactInfo"/>
      <w:rPr>
        <w:rStyle w:val="ContactInfoChar"/>
      </w:rPr>
    </w:pPr>
    <w:r>
      <w:rPr>
        <w:rStyle w:val="ContactInfoChar"/>
      </w:rPr>
      <w:t>Ph No: 9980024505</w:t>
    </w:r>
  </w:p>
  <w:p w14:paraId="0A81425E" w14:textId="77777777" w:rsidR="00CD4932" w:rsidRDefault="00CD4932">
    <w:pPr>
      <w:pStyle w:val="ContactInf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64CE1"/>
    <w:multiLevelType w:val="hybridMultilevel"/>
    <w:tmpl w:val="0A1A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907AC"/>
    <w:multiLevelType w:val="hybridMultilevel"/>
    <w:tmpl w:val="005C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7B38"/>
    <w:multiLevelType w:val="hybridMultilevel"/>
    <w:tmpl w:val="D5B4E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056C3"/>
    <w:multiLevelType w:val="hybridMultilevel"/>
    <w:tmpl w:val="B720F6DC"/>
    <w:lvl w:ilvl="0" w:tplc="CDE8E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720B9"/>
    <w:multiLevelType w:val="hybridMultilevel"/>
    <w:tmpl w:val="5740B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65690"/>
    <w:multiLevelType w:val="hybridMultilevel"/>
    <w:tmpl w:val="0FA8E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C1C"/>
    <w:multiLevelType w:val="hybridMultilevel"/>
    <w:tmpl w:val="EC40F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C7"/>
    <w:rsid w:val="00045583"/>
    <w:rsid w:val="001F56D4"/>
    <w:rsid w:val="0024072B"/>
    <w:rsid w:val="003762A3"/>
    <w:rsid w:val="00383C29"/>
    <w:rsid w:val="003845EC"/>
    <w:rsid w:val="00396E15"/>
    <w:rsid w:val="003B6265"/>
    <w:rsid w:val="003D446D"/>
    <w:rsid w:val="00422FAF"/>
    <w:rsid w:val="005A1A6F"/>
    <w:rsid w:val="005D1C70"/>
    <w:rsid w:val="005E2CB0"/>
    <w:rsid w:val="006E51C7"/>
    <w:rsid w:val="00797E3B"/>
    <w:rsid w:val="00833315"/>
    <w:rsid w:val="008427EB"/>
    <w:rsid w:val="00867F17"/>
    <w:rsid w:val="008C6DE5"/>
    <w:rsid w:val="008E3AF2"/>
    <w:rsid w:val="00954DB7"/>
    <w:rsid w:val="00C0485C"/>
    <w:rsid w:val="00C30E4E"/>
    <w:rsid w:val="00CA0FEA"/>
    <w:rsid w:val="00CA4C57"/>
    <w:rsid w:val="00CD4932"/>
    <w:rsid w:val="00CF64E9"/>
    <w:rsid w:val="00D62624"/>
    <w:rsid w:val="00E7665F"/>
    <w:rsid w:val="00F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D6B6"/>
  <w15:docId w15:val="{2A1061C8-D9C0-4D76-9C73-2227A21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10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6E51C7"/>
    <w:rPr>
      <w:b/>
      <w:caps w:val="0"/>
      <w:smallCap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6E51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E51C7"/>
    <w:pPr>
      <w:spacing w:line="240" w:lineRule="auto"/>
      <w:ind w:left="720"/>
      <w:contextualSpacing/>
    </w:pPr>
    <w:rPr>
      <w:rFonts w:eastAsiaTheme="minorHAns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6E51C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CA0FEA"/>
    <w:pPr>
      <w:numPr>
        <w:numId w:val="9"/>
      </w:numPr>
      <w:spacing w:line="240" w:lineRule="auto"/>
    </w:pPr>
    <w:rPr>
      <w:rFonts w:eastAsiaTheme="minorHAnsi"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CD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-atelier.org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epa.anand67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palaniswamy.HQEAGLEVIEW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BD44A259E469BBB5507EE7D65E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0874E-6035-4630-B4A1-850AE0CB1AF8}"/>
      </w:docPartPr>
      <w:docPartBody>
        <w:p w:rsidR="00E30FF4" w:rsidRDefault="008A28F0">
          <w:pPr>
            <w:pStyle w:val="26DBD44A259E469BBB5507EE7D65EE38"/>
          </w:pPr>
          <w:r>
            <w:t>Objectives</w:t>
          </w:r>
        </w:p>
      </w:docPartBody>
    </w:docPart>
    <w:docPart>
      <w:docPartPr>
        <w:name w:val="E2903F5D677A485CAC9CAFE8B9E6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88BB-B0D2-4235-B597-C11D0FF8EF8D}"/>
      </w:docPartPr>
      <w:docPartBody>
        <w:p w:rsidR="00E30FF4" w:rsidRDefault="008A28F0">
          <w:pPr>
            <w:pStyle w:val="E2903F5D677A485CAC9CAFE8B9E6711C"/>
          </w:pPr>
          <w:r>
            <w:t>Education</w:t>
          </w:r>
        </w:p>
      </w:docPartBody>
    </w:docPart>
    <w:docPart>
      <w:docPartPr>
        <w:name w:val="3D3DF8BC7E9C442C8824CDEABA4B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A027C-E156-4C70-8677-6045EAF6FF0D}"/>
      </w:docPartPr>
      <w:docPartBody>
        <w:p w:rsidR="00E30FF4" w:rsidRDefault="0034099B" w:rsidP="0034099B">
          <w:pPr>
            <w:pStyle w:val="3D3DF8BC7E9C442C8824CDEABA4B119D"/>
          </w:pPr>
          <w:r w:rsidRPr="00CF1A49">
            <w:t>Experience</w:t>
          </w:r>
        </w:p>
      </w:docPartBody>
    </w:docPart>
    <w:docPart>
      <w:docPartPr>
        <w:name w:val="3D31A6A5AEEC43BB8F6750B02A1E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0AF23-11DA-4E52-97D4-71174C06E8FE}"/>
      </w:docPartPr>
      <w:docPartBody>
        <w:p w:rsidR="00E30FF4" w:rsidRDefault="0034099B" w:rsidP="0034099B">
          <w:pPr>
            <w:pStyle w:val="3D31A6A5AEEC43BB8F6750B02A1E3AD6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D093903545364A5E89959A996D8F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EFD9B-6487-4807-BA8A-2BF456A3576C}"/>
      </w:docPartPr>
      <w:docPartBody>
        <w:p w:rsidR="00E30FF4" w:rsidRDefault="0034099B" w:rsidP="0034099B">
          <w:pPr>
            <w:pStyle w:val="D093903545364A5E89959A996D8F90FB"/>
          </w:pPr>
          <w:r w:rsidRPr="00CF1A49">
            <w:rPr>
              <w:rStyle w:val="SubtleReference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9B"/>
    <w:rsid w:val="003164B2"/>
    <w:rsid w:val="0034099B"/>
    <w:rsid w:val="00800D39"/>
    <w:rsid w:val="008A28F0"/>
    <w:rsid w:val="00AF4A01"/>
    <w:rsid w:val="00B25AA6"/>
    <w:rsid w:val="00CA36E3"/>
    <w:rsid w:val="00DA3128"/>
    <w:rsid w:val="00E30FF4"/>
    <w:rsid w:val="00E328D4"/>
    <w:rsid w:val="00E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DBD44A259E469BBB5507EE7D65EE38">
    <w:name w:val="26DBD44A259E469BBB5507EE7D65EE38"/>
  </w:style>
  <w:style w:type="paragraph" w:customStyle="1" w:styleId="E2903F5D677A485CAC9CAFE8B9E6711C">
    <w:name w:val="E2903F5D677A485CAC9CAFE8B9E6711C"/>
  </w:style>
  <w:style w:type="paragraph" w:customStyle="1" w:styleId="3D3DF8BC7E9C442C8824CDEABA4B119D">
    <w:name w:val="3D3DF8BC7E9C442C8824CDEABA4B119D"/>
    <w:rsid w:val="0034099B"/>
  </w:style>
  <w:style w:type="character" w:styleId="SubtleReference">
    <w:name w:val="Subtle Reference"/>
    <w:basedOn w:val="DefaultParagraphFont"/>
    <w:uiPriority w:val="10"/>
    <w:qFormat/>
    <w:rsid w:val="0034099B"/>
    <w:rPr>
      <w:b/>
      <w:caps w:val="0"/>
      <w:smallCaps/>
      <w:color w:val="595959" w:themeColor="text1" w:themeTint="A6"/>
    </w:rPr>
  </w:style>
  <w:style w:type="paragraph" w:customStyle="1" w:styleId="3D31A6A5AEEC43BB8F6750B02A1E3AD6">
    <w:name w:val="3D31A6A5AEEC43BB8F6750B02A1E3AD6"/>
    <w:rsid w:val="0034099B"/>
  </w:style>
  <w:style w:type="paragraph" w:customStyle="1" w:styleId="D093903545364A5E89959A996D8F90FB">
    <w:name w:val="D093903545364A5E89959A996D8F90FB"/>
    <w:rsid w:val="00340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28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Chandrakumar Palaniswamy</dc:creator>
  <cp:keywords/>
  <cp:lastModifiedBy>Chandrakumar Palaniswamy</cp:lastModifiedBy>
  <cp:revision>5</cp:revision>
  <dcterms:created xsi:type="dcterms:W3CDTF">2021-10-27T09:41:00Z</dcterms:created>
  <dcterms:modified xsi:type="dcterms:W3CDTF">2021-10-28T21:51:00Z</dcterms:modified>
  <cp:version/>
</cp:coreProperties>
</file>